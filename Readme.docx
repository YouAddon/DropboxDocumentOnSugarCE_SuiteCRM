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5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0800"/>
      </w:tblGrid>
      <w:tr w:rsidR="003E6669" w14:paraId="16533461" w14:textId="77777777">
        <w:trPr>
          <w:trHeight w:hRule="exact" w:val="2880"/>
        </w:trPr>
        <w:tc>
          <w:tcPr>
            <w:tcW w:w="10800" w:type="dxa"/>
            <w:shd w:val="clear" w:color="auto" w:fill="2F5496" w:themeFill="accent5" w:themeFillShade="BF"/>
          </w:tcPr>
          <w:p w14:paraId="3BE3599B" w14:textId="77777777" w:rsidR="003E6669" w:rsidRDefault="0084255E">
            <w:pPr>
              <w:pStyle w:val="Title"/>
            </w:pPr>
            <w:r>
              <w:t xml:space="preserve">Welcome to </w:t>
            </w:r>
            <w:proofErr w:type="spellStart"/>
            <w:r w:rsidR="00AB57E6">
              <w:t>YouAddOn</w:t>
            </w:r>
            <w:proofErr w:type="spellEnd"/>
          </w:p>
          <w:p w14:paraId="1BF16242" w14:textId="129C4816" w:rsidR="003E6669" w:rsidRDefault="00AB57E6" w:rsidP="00266116">
            <w:pPr>
              <w:pStyle w:val="Subtitle"/>
            </w:pPr>
            <w:r>
              <w:t xml:space="preserve">How to install Document sync to </w:t>
            </w:r>
            <w:r w:rsidR="00266116">
              <w:t>Dropbox</w:t>
            </w:r>
            <w:r>
              <w:t>?</w:t>
            </w:r>
          </w:p>
        </w:tc>
      </w:tr>
    </w:tbl>
    <w:p w14:paraId="110D1BC6" w14:textId="77777777" w:rsidR="003E6669" w:rsidRPr="00AB57E6" w:rsidRDefault="00AB57E6">
      <w:pPr>
        <w:pStyle w:val="Heading1"/>
        <w:rPr>
          <w:sz w:val="40"/>
          <w:szCs w:val="40"/>
        </w:rPr>
      </w:pPr>
      <w:r w:rsidRPr="00AB57E6">
        <w:rPr>
          <w:sz w:val="40"/>
          <w:szCs w:val="40"/>
        </w:rPr>
        <w:t>Buy and Download from https://youaddon.com</w:t>
      </w:r>
    </w:p>
    <w:p w14:paraId="77AC0AC5" w14:textId="163EF057" w:rsidR="003E6669" w:rsidRDefault="00AB57E6" w:rsidP="000A78A4">
      <w:r>
        <w:t xml:space="preserve">Buy it: </w:t>
      </w:r>
      <w:hyperlink r:id="rId8" w:history="1">
        <w:r w:rsidR="000A78A4" w:rsidRPr="001C1ABA">
          <w:rPr>
            <w:rStyle w:val="Hyperlink"/>
          </w:rPr>
          <w:t>https://youaddon.com</w:t>
        </w:r>
      </w:hyperlink>
      <w:r w:rsidR="000A78A4">
        <w:t xml:space="preserve"> </w:t>
      </w:r>
    </w:p>
    <w:p w14:paraId="391E1EE6" w14:textId="376023C1" w:rsidR="003E6669" w:rsidRDefault="00AB57E6" w:rsidP="000A78A4">
      <w:r>
        <w:t xml:space="preserve">Login to </w:t>
      </w:r>
      <w:hyperlink r:id="rId9" w:history="1">
        <w:r w:rsidRPr="001C1ABA">
          <w:rPr>
            <w:rStyle w:val="Hyperlink"/>
          </w:rPr>
          <w:t>https://youaddon.com</w:t>
        </w:r>
      </w:hyperlink>
      <w:r>
        <w:t xml:space="preserve"> &gt; My Account &gt; My Orders &gt; Choose order &gt; Download</w:t>
      </w:r>
    </w:p>
    <w:p w14:paraId="53942257" w14:textId="77777777" w:rsidR="003E6669" w:rsidRPr="00AB57E6" w:rsidRDefault="00AB57E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Install to </w:t>
      </w:r>
      <w:proofErr w:type="spellStart"/>
      <w:r>
        <w:rPr>
          <w:sz w:val="40"/>
          <w:szCs w:val="40"/>
        </w:rPr>
        <w:t>SugarCRM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SuiteCRM</w:t>
      </w:r>
      <w:proofErr w:type="spellEnd"/>
      <w:r>
        <w:rPr>
          <w:sz w:val="40"/>
          <w:szCs w:val="40"/>
        </w:rPr>
        <w:t xml:space="preserve"> from module loader</w:t>
      </w:r>
    </w:p>
    <w:p w14:paraId="74F633B3" w14:textId="77777777" w:rsidR="003E6669" w:rsidRDefault="00AB57E6">
      <w:r>
        <w:t>Login by admin from your CRM</w:t>
      </w:r>
    </w:p>
    <w:p w14:paraId="242A60E6" w14:textId="77777777" w:rsidR="003E6669" w:rsidRDefault="00AB57E6" w:rsidP="00AB57E6">
      <w:r>
        <w:t>Admin &gt; Module Loader &gt; Upload zip file and install it</w:t>
      </w:r>
    </w:p>
    <w:p w14:paraId="08D42F99" w14:textId="77777777" w:rsidR="003E6669" w:rsidRPr="00AB57E6" w:rsidRDefault="00AB57E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Configure</w:t>
      </w:r>
    </w:p>
    <w:p w14:paraId="4F32C477" w14:textId="77777777" w:rsidR="003E6669" w:rsidRDefault="0084255E">
      <w:r>
        <w:t xml:space="preserve">When </w:t>
      </w:r>
      <w:r w:rsidR="00AB57E6">
        <w:t xml:space="preserve">you install successful. </w:t>
      </w:r>
    </w:p>
    <w:p w14:paraId="69A7F8CC" w14:textId="037D892C" w:rsidR="003E6669" w:rsidRDefault="00AB57E6">
      <w:r>
        <w:t xml:space="preserve">Go to Admin &gt; Connector </w:t>
      </w:r>
      <w:r w:rsidR="00CD5DFB">
        <w:t xml:space="preserve">&gt; </w:t>
      </w:r>
      <w:r w:rsidR="00CD5DFB" w:rsidRPr="00CD5DFB">
        <w:t>Set Connector Properties</w:t>
      </w:r>
    </w:p>
    <w:p w14:paraId="6C0095B4" w14:textId="6E52A799" w:rsidR="003E6669" w:rsidRDefault="00AB57E6">
      <w:pPr>
        <w:pStyle w:val="ListNumber"/>
        <w:numPr>
          <w:ilvl w:val="0"/>
          <w:numId w:val="36"/>
        </w:numPr>
      </w:pPr>
      <w:r>
        <w:t xml:space="preserve">Choose </w:t>
      </w:r>
      <w:r w:rsidR="00ED4C2F">
        <w:t>Dropbox</w:t>
      </w:r>
      <w:r>
        <w:t xml:space="preserve"> tab</w:t>
      </w:r>
      <w:r w:rsidR="0084255E">
        <w:t>:</w:t>
      </w:r>
      <w:r w:rsidR="0084255E">
        <w:br/>
      </w:r>
      <w:r w:rsidR="00815CC3" w:rsidRPr="00815CC3">
        <w:rPr>
          <w:noProof/>
        </w:rPr>
        <w:drawing>
          <wp:inline distT="0" distB="0" distL="0" distR="0" wp14:anchorId="11D1DC27" wp14:editId="4B28A7A3">
            <wp:extent cx="4289560" cy="239262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281" cy="23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144C" w14:textId="78A5788A" w:rsidR="003E6669" w:rsidRDefault="00A926C5">
      <w:pPr>
        <w:pStyle w:val="ListNumber"/>
        <w:numPr>
          <w:ilvl w:val="0"/>
          <w:numId w:val="36"/>
        </w:numPr>
      </w:pPr>
      <w:r>
        <w:lastRenderedPageBreak/>
        <w:t xml:space="preserve">Create </w:t>
      </w:r>
      <w:r w:rsidR="00ED4C2F">
        <w:t>Dropbox</w:t>
      </w:r>
      <w:r>
        <w:t xml:space="preserve"> API application and input at your CRM</w:t>
      </w:r>
      <w:r w:rsidR="0084255E">
        <w:t>.</w:t>
      </w:r>
    </w:p>
    <w:p w14:paraId="4C2395D4" w14:textId="26E84562" w:rsidR="003E6669" w:rsidRDefault="0001233C">
      <w:pPr>
        <w:pStyle w:val="ListNumber"/>
        <w:numPr>
          <w:ilvl w:val="0"/>
          <w:numId w:val="36"/>
        </w:numPr>
      </w:pPr>
      <w:r>
        <w:t xml:space="preserve">Need to add </w:t>
      </w:r>
      <w:r w:rsidR="008D3F0A">
        <w:t>External</w:t>
      </w:r>
      <w:r>
        <w:t xml:space="preserve"> </w:t>
      </w:r>
      <w:r w:rsidR="008D3F0A">
        <w:t>Account for each user to active sync</w:t>
      </w:r>
      <w:r w:rsidR="00DA76D5">
        <w:t xml:space="preserve"> (instruction below)</w:t>
      </w:r>
      <w:r w:rsidR="008D3F0A">
        <w:t>.</w:t>
      </w:r>
    </w:p>
    <w:p w14:paraId="2FF09025" w14:textId="03944349" w:rsidR="001B76F9" w:rsidRDefault="001B76F9" w:rsidP="008D3F0A">
      <w:pPr>
        <w:pStyle w:val="ListNumber"/>
        <w:numPr>
          <w:ilvl w:val="0"/>
          <w:numId w:val="36"/>
        </w:numPr>
      </w:pPr>
      <w:r>
        <w:t xml:space="preserve">Go to Admin &gt; Studio &gt; Document &gt; Layout &gt; </w:t>
      </w:r>
      <w:proofErr w:type="spellStart"/>
      <w:r>
        <w:t>EditView</w:t>
      </w:r>
      <w:proofErr w:type="spellEnd"/>
      <w:r>
        <w:t xml:space="preserve"> &gt; set Source to layout &gt; Save and Deploy</w:t>
      </w:r>
    </w:p>
    <w:p w14:paraId="0A41F394" w14:textId="2063773D" w:rsidR="00DA76D5" w:rsidRDefault="00DA76D5" w:rsidP="00DA76D5">
      <w:pPr>
        <w:pStyle w:val="ListNumber"/>
        <w:numPr>
          <w:ilvl w:val="0"/>
          <w:numId w:val="0"/>
        </w:numPr>
        <w:ind w:left="1440"/>
      </w:pPr>
      <w:r w:rsidRPr="00DA76D5">
        <w:rPr>
          <w:noProof/>
        </w:rPr>
        <w:drawing>
          <wp:inline distT="0" distB="0" distL="0" distR="0" wp14:anchorId="22E21051" wp14:editId="5598ACE5">
            <wp:extent cx="5320665" cy="271009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029" cy="27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3BE4" w14:textId="62EC34B5" w:rsidR="003E6669" w:rsidRPr="008D3F0A" w:rsidRDefault="00CD5DF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Sync document to g</w:t>
      </w:r>
      <w:r w:rsidR="00ED4C2F">
        <w:rPr>
          <w:sz w:val="40"/>
          <w:szCs w:val="40"/>
        </w:rPr>
        <w:t>eneral Dropbox</w:t>
      </w:r>
    </w:p>
    <w:p w14:paraId="50776727" w14:textId="43F04570" w:rsidR="003E6669" w:rsidRDefault="00CD5DFB">
      <w:r>
        <w:t xml:space="preserve">To sync documents to general </w:t>
      </w:r>
      <w:proofErr w:type="spellStart"/>
      <w:r w:rsidR="00ED4C2F">
        <w:t>dropbox</w:t>
      </w:r>
      <w:proofErr w:type="spellEnd"/>
      <w:r>
        <w:t xml:space="preserve"> and share all users in company</w:t>
      </w:r>
    </w:p>
    <w:p w14:paraId="0FBD2E65" w14:textId="77777777" w:rsidR="003E6669" w:rsidRDefault="0084255E">
      <w:r>
        <w:t>Try it:</w:t>
      </w:r>
    </w:p>
    <w:p w14:paraId="67A98965" w14:textId="12933C2E" w:rsidR="003E6669" w:rsidRDefault="00CD5DFB">
      <w:pPr>
        <w:pStyle w:val="ListNumber"/>
        <w:numPr>
          <w:ilvl w:val="0"/>
          <w:numId w:val="33"/>
        </w:numPr>
      </w:pPr>
      <w:r>
        <w:t xml:space="preserve">Go to Admin &gt; Connector &gt; </w:t>
      </w:r>
      <w:r w:rsidRPr="00CD5DFB">
        <w:t>Set Connector Properties</w:t>
      </w:r>
      <w:r>
        <w:t xml:space="preserve"> &gt; </w:t>
      </w:r>
      <w:r w:rsidR="00ED4C2F">
        <w:t>Dropbox</w:t>
      </w:r>
    </w:p>
    <w:p w14:paraId="61570BAE" w14:textId="4388E0F4" w:rsidR="003E6669" w:rsidRDefault="00CD5DFB" w:rsidP="00DA76D5">
      <w:pPr>
        <w:pStyle w:val="ListNumber"/>
      </w:pPr>
      <w:r>
        <w:t xml:space="preserve">Check: </w:t>
      </w:r>
      <w:r w:rsidRPr="00CD5DFB">
        <w:t xml:space="preserve">Only upload to admin </w:t>
      </w:r>
      <w:proofErr w:type="spellStart"/>
      <w:r w:rsidR="00ED4C2F">
        <w:t>dropbox</w:t>
      </w:r>
      <w:bookmarkStart w:id="0" w:name="_GoBack"/>
      <w:bookmarkEnd w:id="0"/>
      <w:proofErr w:type="spellEnd"/>
      <w:r>
        <w:t xml:space="preserve"> and click Save</w:t>
      </w:r>
      <w:r w:rsidR="0084255E">
        <w:br/>
      </w:r>
      <w:r w:rsidR="00ED4C2F" w:rsidRPr="00ED4C2F">
        <w:drawing>
          <wp:inline distT="0" distB="0" distL="0" distR="0" wp14:anchorId="47C6AA9B" wp14:editId="5124E921">
            <wp:extent cx="5161214" cy="2619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517" cy="26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000C" w14:textId="637FF2C5" w:rsidR="001B76F9" w:rsidRDefault="00CD5DFB" w:rsidP="001B76F9">
      <w:pPr>
        <w:pStyle w:val="ListNumber"/>
      </w:pPr>
      <w:r>
        <w:lastRenderedPageBreak/>
        <w:t xml:space="preserve">Admin go to your profile and create External Account with application is </w:t>
      </w:r>
      <w:r w:rsidR="00ED4C2F">
        <w:t>Dropbox</w:t>
      </w:r>
      <w:r>
        <w:t xml:space="preserve"> &gt; click Connect</w:t>
      </w:r>
      <w:r w:rsidR="00586E4B">
        <w:t xml:space="preserve"> (username/password/</w:t>
      </w:r>
      <w:proofErr w:type="spellStart"/>
      <w:r w:rsidR="00586E4B">
        <w:t>url</w:t>
      </w:r>
      <w:proofErr w:type="spellEnd"/>
      <w:r w:rsidR="00586E4B">
        <w:t xml:space="preserve"> is account and </w:t>
      </w:r>
      <w:proofErr w:type="spellStart"/>
      <w:r w:rsidR="00586E4B">
        <w:t>url</w:t>
      </w:r>
      <w:proofErr w:type="spellEnd"/>
      <w:r w:rsidR="00586E4B">
        <w:t xml:space="preserve"> your </w:t>
      </w:r>
      <w:proofErr w:type="spellStart"/>
      <w:r w:rsidR="00586E4B">
        <w:t>crm</w:t>
      </w:r>
      <w:proofErr w:type="spellEnd"/>
      <w:r w:rsidR="00586E4B">
        <w:t>)</w:t>
      </w:r>
      <w:r w:rsidR="0084255E">
        <w:br/>
      </w:r>
      <w:r w:rsidR="00586E4B" w:rsidRPr="00586E4B">
        <w:rPr>
          <w:noProof/>
        </w:rPr>
        <w:drawing>
          <wp:inline distT="0" distB="0" distL="0" distR="0" wp14:anchorId="42F83075" wp14:editId="6AA2DCC8">
            <wp:extent cx="5549265" cy="12994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912" cy="13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115" w14:textId="4F459B23" w:rsidR="00586E4B" w:rsidRDefault="00586E4B" w:rsidP="00586E4B">
      <w:pPr>
        <w:pStyle w:val="ListNumber"/>
        <w:numPr>
          <w:ilvl w:val="0"/>
          <w:numId w:val="0"/>
        </w:numPr>
        <w:ind w:left="1440"/>
      </w:pPr>
      <w:r w:rsidRPr="00586E4B">
        <w:rPr>
          <w:noProof/>
        </w:rPr>
        <w:drawing>
          <wp:inline distT="0" distB="0" distL="0" distR="0" wp14:anchorId="3C5D769D" wp14:editId="68ACFDEB">
            <wp:extent cx="5501955" cy="819180"/>
            <wp:effectExtent l="0" t="0" r="1016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909" cy="8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5386" w14:textId="60441BEF" w:rsidR="001B76F9" w:rsidRDefault="001B76F9" w:rsidP="001B76F9">
      <w:pPr>
        <w:pStyle w:val="Heading1"/>
      </w:pPr>
      <w:r>
        <w:t>End user create document</w:t>
      </w:r>
    </w:p>
    <w:p w14:paraId="39420D66" w14:textId="7D51AE4F" w:rsidR="008B3C02" w:rsidRDefault="008B3C02" w:rsidP="008B3C02">
      <w:pPr>
        <w:pStyle w:val="ListNumber"/>
        <w:numPr>
          <w:ilvl w:val="0"/>
          <w:numId w:val="41"/>
        </w:numPr>
      </w:pPr>
      <w:r>
        <w:t>Go to Profile &gt; Edit &gt; External Account &gt; Create</w:t>
      </w:r>
    </w:p>
    <w:p w14:paraId="747C7268" w14:textId="6AF91632" w:rsidR="00E13943" w:rsidRDefault="00E13943" w:rsidP="00E13943">
      <w:pPr>
        <w:pStyle w:val="ListNumber"/>
        <w:numPr>
          <w:ilvl w:val="0"/>
          <w:numId w:val="0"/>
        </w:numPr>
        <w:ind w:left="1080"/>
      </w:pPr>
      <w:r w:rsidRPr="00586E4B">
        <w:rPr>
          <w:noProof/>
        </w:rPr>
        <w:drawing>
          <wp:inline distT="0" distB="0" distL="0" distR="0" wp14:anchorId="70D55CE5" wp14:editId="4459AA36">
            <wp:extent cx="5549265" cy="12994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912" cy="13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D873" w14:textId="69494EF7" w:rsidR="008B3C02" w:rsidRDefault="008B3C02" w:rsidP="008B3C02">
      <w:pPr>
        <w:pStyle w:val="ListNumber"/>
        <w:numPr>
          <w:ilvl w:val="0"/>
          <w:numId w:val="41"/>
        </w:numPr>
      </w:pPr>
      <w:r>
        <w:t>Add user with username/password</w:t>
      </w:r>
      <w:r w:rsidR="004B3F60">
        <w:t>/</w:t>
      </w:r>
      <w:proofErr w:type="spellStart"/>
      <w:r w:rsidR="004B3F60">
        <w:t>url</w:t>
      </w:r>
      <w:proofErr w:type="spellEnd"/>
      <w:r>
        <w:t xml:space="preserve"> of CRM account</w:t>
      </w:r>
      <w:r w:rsidR="004B3F60">
        <w:t xml:space="preserve"> and CRM </w:t>
      </w:r>
      <w:proofErr w:type="spellStart"/>
      <w:r w:rsidR="004B3F60">
        <w:t>url</w:t>
      </w:r>
      <w:proofErr w:type="spellEnd"/>
      <w:r w:rsidR="004B3F60">
        <w:t xml:space="preserve"> </w:t>
      </w:r>
      <w:r>
        <w:t xml:space="preserve">&gt; click Connect &gt; Allow permission from </w:t>
      </w:r>
      <w:r w:rsidR="00ED4C2F">
        <w:t>Dropbox</w:t>
      </w:r>
    </w:p>
    <w:p w14:paraId="0B8A66D5" w14:textId="238EF9A0" w:rsidR="00E13943" w:rsidRDefault="00E13943" w:rsidP="00E13943">
      <w:pPr>
        <w:pStyle w:val="ListNumber"/>
        <w:numPr>
          <w:ilvl w:val="0"/>
          <w:numId w:val="0"/>
        </w:numPr>
        <w:ind w:left="1080"/>
      </w:pPr>
      <w:r w:rsidRPr="00586E4B">
        <w:rPr>
          <w:noProof/>
        </w:rPr>
        <w:drawing>
          <wp:inline distT="0" distB="0" distL="0" distR="0" wp14:anchorId="3F0B3316" wp14:editId="7450C9C7">
            <wp:extent cx="5440281" cy="80999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277" cy="8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5C06" w14:textId="610C58DC" w:rsidR="008B3C02" w:rsidRPr="008B3C02" w:rsidRDefault="008B3C02" w:rsidP="008B3C02">
      <w:pPr>
        <w:pStyle w:val="ListParagraph"/>
        <w:numPr>
          <w:ilvl w:val="0"/>
          <w:numId w:val="41"/>
        </w:numPr>
      </w:pPr>
      <w:r>
        <w:t xml:space="preserve">Go to Documents &gt; Create &gt; Source &gt; choose </w:t>
      </w:r>
      <w:r w:rsidR="00ED4C2F">
        <w:t>Dropbox</w:t>
      </w:r>
      <w:r>
        <w:t xml:space="preserve"> &gt; Save</w:t>
      </w:r>
    </w:p>
    <w:p w14:paraId="5012DF3C" w14:textId="6CDEB675" w:rsidR="001B76F9" w:rsidRPr="001B76F9" w:rsidRDefault="00E13943" w:rsidP="001B76F9">
      <w:r w:rsidRPr="00E13943">
        <w:rPr>
          <w:noProof/>
        </w:rPr>
        <w:drawing>
          <wp:inline distT="0" distB="0" distL="0" distR="0" wp14:anchorId="370AA822" wp14:editId="59062798">
            <wp:extent cx="5549265" cy="1944812"/>
            <wp:effectExtent l="0" t="0" r="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271" cy="195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6CA1" w14:textId="77777777" w:rsidR="003E6669" w:rsidRDefault="0084255E">
      <w:pPr>
        <w:pStyle w:val="Heading1"/>
      </w:pPr>
      <w:r>
        <w:lastRenderedPageBreak/>
        <w:t>More questions about Word?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420"/>
        <w:gridCol w:w="360"/>
        <w:gridCol w:w="7020"/>
      </w:tblGrid>
      <w:tr w:rsidR="003E6669" w14:paraId="2BE16756" w14:textId="77777777">
        <w:tc>
          <w:tcPr>
            <w:tcW w:w="3420" w:type="dxa"/>
            <w:vAlign w:val="center"/>
          </w:tcPr>
          <w:p w14:paraId="18584252" w14:textId="5C6EBBA9" w:rsidR="003E6669" w:rsidRDefault="0084255E" w:rsidP="00CD5DFB">
            <w:pPr>
              <w:ind w:right="0"/>
            </w:pPr>
            <w:r>
              <w:t xml:space="preserve">Visit </w:t>
            </w:r>
            <w:r w:rsidR="00CD5DFB">
              <w:t>us site and create a ticket</w:t>
            </w:r>
            <w:r>
              <w:t>.</w:t>
            </w:r>
          </w:p>
        </w:tc>
        <w:tc>
          <w:tcPr>
            <w:tcW w:w="7380" w:type="dxa"/>
            <w:gridSpan w:val="2"/>
            <w:vAlign w:val="center"/>
          </w:tcPr>
          <w:p w14:paraId="0CF4F180" w14:textId="77777777" w:rsidR="003E6669" w:rsidRDefault="0084255E">
            <w:pPr>
              <w:ind w:left="0" w:right="0"/>
            </w:pPr>
            <w:r>
              <w:rPr>
                <w:noProof/>
              </w:rPr>
              <w:drawing>
                <wp:inline distT="0" distB="0" distL="0" distR="0" wp14:anchorId="0E063544" wp14:editId="0A3B3519">
                  <wp:extent cx="411248" cy="411248"/>
                  <wp:effectExtent l="0" t="0" r="8255" b="8255"/>
                  <wp:docPr id="1141619171" name="picture" descr="Arrow with hyperlink to Word team blog web pag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48" cy="41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669" w14:paraId="2FEDC1CE" w14:textId="77777777">
        <w:tc>
          <w:tcPr>
            <w:tcW w:w="3780" w:type="dxa"/>
            <w:gridSpan w:val="2"/>
            <w:vAlign w:val="center"/>
          </w:tcPr>
          <w:p w14:paraId="01460BB0" w14:textId="2C386303" w:rsidR="003E6669" w:rsidRDefault="003E6669" w:rsidP="00CD5DFB">
            <w:pPr>
              <w:ind w:left="0" w:right="0"/>
            </w:pPr>
          </w:p>
        </w:tc>
        <w:tc>
          <w:tcPr>
            <w:tcW w:w="7020" w:type="dxa"/>
            <w:vAlign w:val="center"/>
          </w:tcPr>
          <w:p w14:paraId="773B1050" w14:textId="6234A5B1" w:rsidR="003E6669" w:rsidRDefault="003E6669">
            <w:pPr>
              <w:ind w:left="0" w:right="0"/>
            </w:pPr>
          </w:p>
        </w:tc>
      </w:tr>
    </w:tbl>
    <w:p w14:paraId="4F30BAB3" w14:textId="77777777" w:rsidR="003E6669" w:rsidRDefault="003E6669" w:rsidP="0067760E">
      <w:pPr>
        <w:ind w:left="0"/>
      </w:pPr>
    </w:p>
    <w:sectPr w:rsidR="003E6669"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159F5" w14:textId="77777777" w:rsidR="00626DFB" w:rsidRDefault="00626DFB">
      <w:pPr>
        <w:spacing w:after="0" w:line="240" w:lineRule="auto"/>
      </w:pPr>
      <w:r>
        <w:separator/>
      </w:r>
    </w:p>
  </w:endnote>
  <w:endnote w:type="continuationSeparator" w:id="0">
    <w:p w14:paraId="49BD1360" w14:textId="77777777" w:rsidR="00626DFB" w:rsidRDefault="00626DFB">
      <w:pPr>
        <w:spacing w:after="0" w:line="240" w:lineRule="auto"/>
      </w:pPr>
      <w:r>
        <w:continuationSeparator/>
      </w:r>
    </w:p>
  </w:endnote>
  <w:endnote w:type="continuationNotice" w:id="1">
    <w:p w14:paraId="29364C3B" w14:textId="77777777" w:rsidR="00626DFB" w:rsidRDefault="00626D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D5747" w14:textId="77777777" w:rsidR="00626DFB" w:rsidRDefault="00626DFB">
      <w:pPr>
        <w:spacing w:after="0" w:line="240" w:lineRule="auto"/>
      </w:pPr>
      <w:r>
        <w:separator/>
      </w:r>
    </w:p>
  </w:footnote>
  <w:footnote w:type="continuationSeparator" w:id="0">
    <w:p w14:paraId="6D5B2EF9" w14:textId="77777777" w:rsidR="00626DFB" w:rsidRDefault="00626DFB">
      <w:pPr>
        <w:spacing w:after="0" w:line="240" w:lineRule="auto"/>
      </w:pPr>
      <w:r>
        <w:continuationSeparator/>
      </w:r>
    </w:p>
  </w:footnote>
  <w:footnote w:type="continuationNotice" w:id="1">
    <w:p w14:paraId="6F7C2585" w14:textId="77777777" w:rsidR="00626DFB" w:rsidRDefault="00626D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B4894C2"/>
    <w:lvl w:ilvl="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</w:abstractNum>
  <w:abstractNum w:abstractNumId="1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0C2653"/>
    <w:multiLevelType w:val="hybridMultilevel"/>
    <w:tmpl w:val="0F4C33C0"/>
    <w:lvl w:ilvl="0" w:tplc="BA04A542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E25BBD"/>
    <w:multiLevelType w:val="hybridMultilevel"/>
    <w:tmpl w:val="8DCE9D46"/>
    <w:lvl w:ilvl="0" w:tplc="DFCC4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2"/>
  </w:num>
  <w:num w:numId="2">
    <w:abstractNumId w:val="8"/>
  </w:num>
  <w:num w:numId="3">
    <w:abstractNumId w:val="9"/>
  </w:num>
  <w:num w:numId="4">
    <w:abstractNumId w:val="20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9"/>
  </w:num>
  <w:num w:numId="14">
    <w:abstractNumId w:val="15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1"/>
  </w:num>
  <w:num w:numId="25">
    <w:abstractNumId w:val="7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1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3"/>
  </w:num>
  <w:num w:numId="38">
    <w:abstractNumId w:val="0"/>
    <w:lvlOverride w:ilvl="0">
      <w:startOverride w:val="1"/>
    </w:lvlOverride>
  </w:num>
  <w:num w:numId="39">
    <w:abstractNumId w:val="6"/>
  </w:num>
  <w:num w:numId="40">
    <w:abstractNumId w:val="1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E6"/>
    <w:rsid w:val="0001233C"/>
    <w:rsid w:val="000A4541"/>
    <w:rsid w:val="000A78A4"/>
    <w:rsid w:val="00102FC3"/>
    <w:rsid w:val="001B76F9"/>
    <w:rsid w:val="00266116"/>
    <w:rsid w:val="003E6669"/>
    <w:rsid w:val="004B3F60"/>
    <w:rsid w:val="00586E4B"/>
    <w:rsid w:val="00626DFB"/>
    <w:rsid w:val="0067760E"/>
    <w:rsid w:val="00815CC3"/>
    <w:rsid w:val="0084255E"/>
    <w:rsid w:val="008B3C02"/>
    <w:rsid w:val="008D3F0A"/>
    <w:rsid w:val="00A926C5"/>
    <w:rsid w:val="00AB57E6"/>
    <w:rsid w:val="00CD5DFB"/>
    <w:rsid w:val="00DA76D5"/>
    <w:rsid w:val="00E13943"/>
    <w:rsid w:val="00E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28A5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5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840" w:after="2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ind w:left="720"/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2F5496" w:themeColor="accent5" w:themeShade="BF"/>
      <w:szCs w:val="26"/>
    </w:rPr>
  </w:style>
  <w:style w:type="character" w:styleId="Strong">
    <w:name w:val="Strong"/>
    <w:basedOn w:val="DefaultParagraphFont"/>
    <w:uiPriority w:val="22"/>
    <w:qFormat/>
    <w:rPr>
      <w:b/>
      <w:bCs/>
      <w:color w:val="2F5496" w:themeColor="accent5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52"/>
      <w:szCs w:val="32"/>
    </w:rPr>
  </w:style>
  <w:style w:type="paragraph" w:styleId="ListBullet">
    <w:name w:val="List Bullet"/>
    <w:basedOn w:val="Normal"/>
    <w:uiPriority w:val="10"/>
    <w:qFormat/>
    <w:pPr>
      <w:numPr>
        <w:numId w:val="37"/>
      </w:numPr>
    </w:pPr>
  </w:style>
  <w:style w:type="paragraph" w:styleId="ListNumber">
    <w:name w:val="List Number"/>
    <w:basedOn w:val="Normal"/>
    <w:uiPriority w:val="10"/>
    <w:qFormat/>
    <w:pPr>
      <w:numPr>
        <w:numId w:val="18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color w:val="404040" w:themeColor="text1" w:themeTint="BF"/>
      <w:sz w:val="24"/>
      <w:szCs w:val="24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8B3C0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youaddon.com/" TargetMode="External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youaddon.com" TargetMode="External"/><Relationship Id="rId9" Type="http://schemas.openxmlformats.org/officeDocument/2006/relationships/hyperlink" Target="https://youaddon.com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cky/Library/Containers/com.microsoft.Word/Data/Library/Caches/TM16382944/Welcome%20to%20Word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40E77-C30D-D143-8322-EA897A82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41</TotalTime>
  <Pages>4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2017-01-06T06:39:00Z</dcterms:created>
  <dcterms:modified xsi:type="dcterms:W3CDTF">2017-01-11T07:29:00Z</dcterms:modified>
</cp:coreProperties>
</file>